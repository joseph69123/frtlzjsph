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04"/>
        <w:gridCol w:w="6618"/>
      </w:tblGrid>
      <w:tr w:rsidR="006D409C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6D409C" w:rsidRDefault="00BE6864" w:rsidP="006D409C">
            <w:pPr>
              <w:tabs>
                <w:tab w:val="left" w:pos="990"/>
              </w:tabs>
              <w:jc w:val="center"/>
            </w:pPr>
            <w:r w:rsidRPr="004C227B">
              <w:rPr>
                <w:noProof/>
                <w:lang w:val="en-PH" w:eastAsia="en-PH"/>
              </w:rPr>
              <w:drawing>
                <wp:anchor distT="19050" distB="19050" distL="19050" distR="19050" simplePos="0" relativeHeight="251661312" behindDoc="0" locked="0" layoutInCell="1" hidden="0" allowOverlap="1" wp14:anchorId="735F9B34" wp14:editId="35D209E9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1628775</wp:posOffset>
                  </wp:positionV>
                  <wp:extent cx="1685925" cy="1666875"/>
                  <wp:effectExtent l="0" t="0" r="9525" b="9525"/>
                  <wp:wrapNone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66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5F3617B4" wp14:editId="393834F9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1204595</wp:posOffset>
                      </wp:positionV>
                      <wp:extent cx="1800225" cy="2114550"/>
                      <wp:effectExtent l="19050" t="19050" r="47625" b="3810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225" cy="211455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rnd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A5A98D" id="Rectangle 7" o:spid="_x0000_s1026" style="position:absolute;margin-left:27.75pt;margin-top:94.85pt;width:141.75pt;height:166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" filled="f" strokecolor="#4c661a [1604]" strokeweight="3.75pt">
                      <v:stroke endcap="round"/>
                    </v:rect>
                  </w:pict>
                </mc:Fallback>
              </mc:AlternateContent>
            </w: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66C2BFE6E2A94286A54206FE09CA3B27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</w:pPr>
                <w:r w:rsidRPr="00036450">
                  <w:t>EDUCATION</w:t>
                </w:r>
              </w:p>
            </w:sdtContent>
          </w:sdt>
        </w:tc>
      </w:tr>
      <w:tr w:rsidR="006D409C" w:rsidTr="00F56513">
        <w:trPr>
          <w:trHeight w:val="3024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27A1D462" wp14:editId="065D6D60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A1D462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4C227B" w:rsidRDefault="004C227B" w:rsidP="004C227B">
            <w:pPr>
              <w:rPr>
                <w:b/>
              </w:rPr>
            </w:pPr>
          </w:p>
          <w:p w:rsidR="004C227B" w:rsidRPr="00AB15D9" w:rsidRDefault="004C227B" w:rsidP="004C227B">
            <w:pPr>
              <w:rPr>
                <w:b/>
                <w:sz w:val="24"/>
              </w:rPr>
            </w:pPr>
            <w:r w:rsidRPr="00AB15D9">
              <w:rPr>
                <w:b/>
                <w:sz w:val="24"/>
              </w:rPr>
              <w:t>CAVITE STATE UNIVERSITY TRECE MARTIRES CITY CAMPUS</w:t>
            </w:r>
          </w:p>
          <w:p w:rsidR="004C227B" w:rsidRPr="00E95B5C" w:rsidRDefault="004C227B" w:rsidP="004C227B">
            <w:pPr>
              <w:rPr>
                <w:sz w:val="24"/>
              </w:rPr>
            </w:pPr>
            <w:r w:rsidRPr="00E95B5C">
              <w:rPr>
                <w:sz w:val="24"/>
              </w:rPr>
              <w:t>2018-2022</w:t>
            </w:r>
          </w:p>
          <w:p w:rsidR="006D409C" w:rsidRPr="00AB15D9" w:rsidRDefault="004C227B" w:rsidP="00776643">
            <w:pPr>
              <w:rPr>
                <w:b/>
                <w:sz w:val="24"/>
              </w:rPr>
            </w:pPr>
            <w:r w:rsidRPr="00AB15D9">
              <w:rPr>
                <w:b/>
                <w:sz w:val="24"/>
              </w:rPr>
              <w:t>BACHELOR OF SCIENCE IN INFORMATION TECHNOLOGY</w:t>
            </w:r>
          </w:p>
          <w:p w:rsidR="004C227B" w:rsidRPr="00AB15D9" w:rsidRDefault="004C227B" w:rsidP="00776643">
            <w:pPr>
              <w:rPr>
                <w:sz w:val="24"/>
              </w:rPr>
            </w:pPr>
          </w:p>
          <w:p w:rsidR="006D409C" w:rsidRPr="00AB15D9" w:rsidRDefault="004C227B" w:rsidP="00776643">
            <w:pPr>
              <w:rPr>
                <w:b/>
                <w:sz w:val="24"/>
              </w:rPr>
            </w:pPr>
            <w:r w:rsidRPr="00AB15D9">
              <w:rPr>
                <w:b/>
                <w:sz w:val="24"/>
              </w:rPr>
              <w:t>LANGKAAN II NATIONAL HIGHSCHOOL</w:t>
            </w:r>
          </w:p>
          <w:p w:rsidR="006D409C" w:rsidRPr="00E95B5C" w:rsidRDefault="004C227B" w:rsidP="004C227B">
            <w:pPr>
              <w:pStyle w:val="Date"/>
              <w:rPr>
                <w:sz w:val="24"/>
                <w:szCs w:val="24"/>
              </w:rPr>
            </w:pPr>
            <w:r w:rsidRPr="00E95B5C">
              <w:rPr>
                <w:sz w:val="24"/>
                <w:szCs w:val="24"/>
              </w:rPr>
              <w:t>2011-2015</w:t>
            </w:r>
          </w:p>
          <w:p w:rsidR="004C227B" w:rsidRPr="00AB15D9" w:rsidRDefault="004C227B" w:rsidP="004C227B">
            <w:pPr>
              <w:rPr>
                <w:b/>
              </w:rPr>
            </w:pPr>
            <w:r w:rsidRPr="00E95B5C">
              <w:rPr>
                <w:sz w:val="24"/>
              </w:rPr>
              <w:t>DASMARIÑAS, CAVITE</w:t>
            </w:r>
          </w:p>
        </w:tc>
      </w:tr>
      <w:tr w:rsidR="006D409C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4C227B" w:rsidRPr="004C227B" w:rsidRDefault="00BE6864" w:rsidP="00BE6864">
            <w:pPr>
              <w:pStyle w:val="Title"/>
              <w:jc w:val="left"/>
              <w:rPr>
                <w:sz w:val="68"/>
                <w:szCs w:val="68"/>
              </w:rPr>
            </w:pPr>
            <w:r w:rsidRPr="004C227B">
              <w:rPr>
                <w:sz w:val="68"/>
                <w:szCs w:val="68"/>
              </w:rPr>
              <w:t>JOSEPH</w:t>
            </w:r>
            <w:r>
              <w:rPr>
                <w:sz w:val="68"/>
                <w:szCs w:val="68"/>
              </w:rPr>
              <w:t xml:space="preserve"> B.</w:t>
            </w:r>
            <w:r w:rsidR="004C227B" w:rsidRPr="004C227B">
              <w:rPr>
                <w:sz w:val="68"/>
                <w:szCs w:val="68"/>
              </w:rPr>
              <w:t xml:space="preserve"> FORTALEZA</w:t>
            </w:r>
          </w:p>
          <w:p w:rsidR="006D409C" w:rsidRPr="005D47DE" w:rsidRDefault="006D409C" w:rsidP="005D47DE">
            <w:pPr>
              <w:pStyle w:val="Subtitle"/>
            </w:pPr>
          </w:p>
          <w:sdt>
            <w:sdtPr>
              <w:id w:val="-1448076370"/>
              <w:placeholder>
                <w:docPart w:val="82D966A85DDF4900A4645BB8C1E97EE0"/>
              </w:placeholder>
              <w:temporary/>
              <w:showingPlcHdr/>
              <w15:appearance w15:val="hidden"/>
            </w:sdtPr>
            <w:sdtEndPr/>
            <w:sdtContent>
              <w:p w:rsidR="006D409C" w:rsidRPr="005D47DE" w:rsidRDefault="006D409C" w:rsidP="005D47DE">
                <w:pPr>
                  <w:pStyle w:val="Heading2"/>
                </w:pPr>
                <w:r w:rsidRPr="005D47DE">
                  <w:t>Profile</w:t>
                </w:r>
              </w:p>
            </w:sdtContent>
          </w:sdt>
          <w:p w:rsidR="006D409C" w:rsidRDefault="00427480" w:rsidP="001F4ABA">
            <w:pPr>
              <w:jc w:val="both"/>
            </w:pPr>
            <w:r>
              <w:t>A</w:t>
            </w:r>
            <w:r w:rsidR="001F4ABA" w:rsidRPr="001F4ABA">
              <w:t xml:space="preserve"> highly motivated individual </w:t>
            </w:r>
            <w:r>
              <w:t>and potential Software Engineer</w:t>
            </w:r>
            <w:r w:rsidR="001F4ABA" w:rsidRPr="001F4ABA">
              <w:t>. Seeking a challenging position to foster my career and gain more knowledge.</w:t>
            </w:r>
            <w:r w:rsidRPr="001F4ABA">
              <w:t xml:space="preserve"> Graduating student taking up Bachelor of Science in Information Technology from Cavite State Univer</w:t>
            </w:r>
            <w:r>
              <w:t xml:space="preserve">sity </w:t>
            </w:r>
            <w:proofErr w:type="spellStart"/>
            <w:r>
              <w:t>Trece</w:t>
            </w:r>
            <w:proofErr w:type="spellEnd"/>
            <w:r>
              <w:t xml:space="preserve"> </w:t>
            </w:r>
            <w:proofErr w:type="spellStart"/>
            <w:r>
              <w:t>Martires</w:t>
            </w:r>
            <w:proofErr w:type="spellEnd"/>
            <w:r>
              <w:t xml:space="preserve"> City Campus</w:t>
            </w:r>
          </w:p>
          <w:sdt>
            <w:sdtPr>
              <w:id w:val="-1954003311"/>
              <w:placeholder>
                <w:docPart w:val="3918A867DDB44040A0DD846547FCC32B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5D47DE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C13BD22DE53B47DAA97B4036B50F311E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A75FCE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:rsidR="00BE6864" w:rsidRDefault="00BE6864" w:rsidP="00A75FCE">
            <w:pPr>
              <w:pStyle w:val="ContactDetails"/>
            </w:pPr>
            <w:r>
              <w:t>(046)230 1401</w:t>
            </w:r>
          </w:p>
          <w:p w:rsidR="006D409C" w:rsidRDefault="004C227B" w:rsidP="00A75FCE">
            <w:pPr>
              <w:pStyle w:val="ContactDetails"/>
            </w:pPr>
            <w:r>
              <w:t>096</w:t>
            </w:r>
            <w:r w:rsidR="00BE6864">
              <w:t>6-</w:t>
            </w:r>
            <w:r>
              <w:t>207</w:t>
            </w:r>
            <w:r w:rsidR="00BE6864">
              <w:t>-</w:t>
            </w:r>
            <w:r>
              <w:t>2487</w:t>
            </w:r>
          </w:p>
          <w:p w:rsidR="00BD0A7B" w:rsidRDefault="00BD0A7B" w:rsidP="00A75FCE">
            <w:pPr>
              <w:pStyle w:val="ContactDetails"/>
            </w:pPr>
          </w:p>
          <w:p w:rsidR="006D409C" w:rsidRDefault="00BD0A7B" w:rsidP="005D47DE">
            <w:r>
              <w:t>WEBSITE:</w:t>
            </w:r>
          </w:p>
          <w:p w:rsidR="00BD0A7B" w:rsidRDefault="00BD0A7B" w:rsidP="005D47DE"/>
          <w:p w:rsidR="00BD0A7B" w:rsidRDefault="00BD0A7B" w:rsidP="005D47DE"/>
          <w:p w:rsidR="00BD0A7B" w:rsidRDefault="00BD0A7B" w:rsidP="005D47DE">
            <w:bookmarkStart w:id="0" w:name="_GoBack"/>
            <w:bookmarkEnd w:id="0"/>
          </w:p>
          <w:sdt>
            <w:sdtPr>
              <w:id w:val="-240260293"/>
              <w:placeholder>
                <w:docPart w:val="A363FAE5D9A14989B16EF33A98D65C63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A75FCE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:rsidR="006D409C" w:rsidRDefault="000F6B46" w:rsidP="004C227B">
            <w:hyperlink r:id="rId12" w:history="1">
              <w:r w:rsidR="004C227B" w:rsidRPr="00F7523C">
                <w:rPr>
                  <w:rStyle w:val="Hyperlink"/>
                </w:rPr>
                <w:t>Josephfortaleza16@gmail.com</w:t>
              </w:r>
            </w:hyperlink>
          </w:p>
          <w:p w:rsidR="004C227B" w:rsidRDefault="004C227B" w:rsidP="004C227B">
            <w:r>
              <w:t>Joseph.fortaleza@cvsu.edu.ph</w:t>
            </w: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p w:rsidR="006D409C" w:rsidRDefault="00AB15D9" w:rsidP="00AB15D9">
            <w:pPr>
              <w:pStyle w:val="Heading1"/>
              <w:rPr>
                <w:b/>
              </w:rPr>
            </w:pPr>
            <w:r>
              <w:t>leadership &amp; certificate</w:t>
            </w:r>
          </w:p>
        </w:tc>
      </w:tr>
      <w:tr w:rsidR="006D409C" w:rsidTr="00F56513">
        <w:trPr>
          <w:trHeight w:val="5688"/>
        </w:trPr>
        <w:tc>
          <w:tcPr>
            <w:tcW w:w="4421" w:type="dxa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5CF83FC8" wp14:editId="3AB3D172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F83FC8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f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JJcul+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6D409C" w:rsidRDefault="00AB15D9" w:rsidP="00776643">
            <w:pPr>
              <w:rPr>
                <w:b/>
              </w:rPr>
            </w:pPr>
            <w:r>
              <w:rPr>
                <w:b/>
              </w:rPr>
              <w:t>LEAGUE OF INFORMATION TECHNOLOGY LEADERS</w:t>
            </w:r>
          </w:p>
          <w:p w:rsidR="00AB15D9" w:rsidRDefault="00AB15D9" w:rsidP="00776643">
            <w:pPr>
              <w:rPr>
                <w:bCs/>
              </w:rPr>
            </w:pPr>
            <w:r>
              <w:rPr>
                <w:b/>
              </w:rPr>
              <w:t>PRESIDENT</w:t>
            </w:r>
          </w:p>
          <w:p w:rsidR="006D409C" w:rsidRPr="00036450" w:rsidRDefault="00AB15D9" w:rsidP="00776643">
            <w:r>
              <w:t>2018-2020</w:t>
            </w:r>
          </w:p>
          <w:p w:rsidR="006D409C" w:rsidRDefault="00AB15D9" w:rsidP="00820CF0">
            <w:pPr>
              <w:jc w:val="both"/>
              <w:rPr>
                <w:rFonts w:ascii="Calibri" w:eastAsia="Calibri" w:hAnsi="Calibri" w:cs="Calibri"/>
                <w:color w:val="000000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Handle BS Information Technology students, conduct seminars develop activities and excelled in different platform to disseminate the information and responsive communication to students</w:t>
            </w:r>
          </w:p>
          <w:p w:rsidR="00037000" w:rsidRDefault="00037000" w:rsidP="00776643"/>
          <w:p w:rsidR="006D409C" w:rsidRPr="004D3011" w:rsidRDefault="00037000" w:rsidP="00776643">
            <w:pPr>
              <w:rPr>
                <w:bCs/>
              </w:rPr>
            </w:pPr>
            <w:r>
              <w:rPr>
                <w:b/>
              </w:rPr>
              <w:t>1</w:t>
            </w:r>
            <w:r w:rsidRPr="00037000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Cavite </w:t>
            </w:r>
            <w:proofErr w:type="spellStart"/>
            <w:r>
              <w:rPr>
                <w:b/>
              </w:rPr>
              <w:t>Arduino</w:t>
            </w:r>
            <w:proofErr w:type="spellEnd"/>
            <w:r>
              <w:rPr>
                <w:b/>
              </w:rPr>
              <w:t xml:space="preserve"> Technology Research Forum and Exhibit</w:t>
            </w:r>
          </w:p>
          <w:p w:rsidR="006D409C" w:rsidRPr="004D3011" w:rsidRDefault="00037000" w:rsidP="00776643">
            <w:r>
              <w:t xml:space="preserve">2019 – Cavite State University </w:t>
            </w:r>
            <w:proofErr w:type="spellStart"/>
            <w:r>
              <w:t>Indang</w:t>
            </w:r>
            <w:proofErr w:type="spellEnd"/>
            <w:r>
              <w:t xml:space="preserve"> Campus</w:t>
            </w:r>
          </w:p>
          <w:p w:rsidR="006D409C" w:rsidRDefault="00820CF0" w:rsidP="00820CF0">
            <w:pPr>
              <w:jc w:val="both"/>
            </w:pPr>
            <w:r>
              <w:t>C</w:t>
            </w:r>
            <w:r w:rsidRPr="00820CF0">
              <w:t xml:space="preserve">onducted the 1st </w:t>
            </w:r>
            <w:proofErr w:type="spellStart"/>
            <w:r w:rsidRPr="00820CF0">
              <w:t>cavite</w:t>
            </w:r>
            <w:proofErr w:type="spellEnd"/>
            <w:r w:rsidRPr="00820CF0">
              <w:t xml:space="preserve"> wide </w:t>
            </w:r>
            <w:proofErr w:type="spellStart"/>
            <w:r w:rsidRPr="00820CF0">
              <w:t>arduino</w:t>
            </w:r>
            <w:proofErr w:type="spellEnd"/>
            <w:r w:rsidRPr="00820CF0">
              <w:t xml:space="preserve"> day attended by high school and college students from different schools</w:t>
            </w:r>
            <w:r>
              <w:t xml:space="preserve"> in Cavite</w:t>
            </w:r>
          </w:p>
          <w:p w:rsidR="00820CF0" w:rsidRDefault="00820CF0" w:rsidP="00820CF0">
            <w:pPr>
              <w:jc w:val="both"/>
            </w:pPr>
          </w:p>
          <w:p w:rsidR="00820CF0" w:rsidRPr="00820CF0" w:rsidRDefault="00820CF0" w:rsidP="00820CF0">
            <w:pPr>
              <w:jc w:val="both"/>
              <w:rPr>
                <w:b/>
              </w:rPr>
            </w:pPr>
            <w:r w:rsidRPr="00820CF0">
              <w:rPr>
                <w:b/>
              </w:rPr>
              <w:t xml:space="preserve">MANILA MINI MAKER FAIR </w:t>
            </w:r>
          </w:p>
          <w:p w:rsidR="00820CF0" w:rsidRDefault="00820CF0" w:rsidP="00820CF0">
            <w:pPr>
              <w:jc w:val="both"/>
            </w:pPr>
            <w:r>
              <w:t xml:space="preserve">2019 – </w:t>
            </w:r>
            <w:r w:rsidR="0010514B">
              <w:t xml:space="preserve">Mind Museum </w:t>
            </w:r>
            <w:r>
              <w:t>BGC TAGUIG,MANILA</w:t>
            </w:r>
          </w:p>
          <w:p w:rsidR="006D409C" w:rsidRDefault="00820CF0" w:rsidP="00820CF0">
            <w:pPr>
              <w:jc w:val="both"/>
            </w:pPr>
            <w:r>
              <w:t xml:space="preserve">Exhibits different </w:t>
            </w:r>
            <w:proofErr w:type="spellStart"/>
            <w:r>
              <w:t>Arduino</w:t>
            </w:r>
            <w:proofErr w:type="spellEnd"/>
            <w:r>
              <w:t xml:space="preserve"> Projects made by the Information Technology students of Cavite State University </w:t>
            </w:r>
            <w:proofErr w:type="spellStart"/>
            <w:r>
              <w:t>Trece</w:t>
            </w:r>
            <w:proofErr w:type="spellEnd"/>
            <w:r>
              <w:t xml:space="preserve"> </w:t>
            </w:r>
            <w:proofErr w:type="spellStart"/>
            <w:r>
              <w:t>Martires</w:t>
            </w:r>
            <w:proofErr w:type="spellEnd"/>
            <w:r>
              <w:t xml:space="preserve"> City Campus</w:t>
            </w:r>
          </w:p>
          <w:p w:rsidR="001F4ABA" w:rsidRPr="001F4ABA" w:rsidRDefault="001F4ABA" w:rsidP="001F4ABA">
            <w:pPr>
              <w:rPr>
                <w:b/>
                <w:bCs/>
              </w:rPr>
            </w:pPr>
          </w:p>
          <w:p w:rsidR="001F4ABA" w:rsidRPr="001F4ABA" w:rsidRDefault="001F4ABA" w:rsidP="001F4ABA">
            <w:pPr>
              <w:rPr>
                <w:b/>
                <w:bCs/>
              </w:rPr>
            </w:pPr>
            <w:r w:rsidRPr="001F4ABA">
              <w:rPr>
                <w:b/>
                <w:bCs/>
              </w:rPr>
              <w:t xml:space="preserve">HOW TO: </w:t>
            </w:r>
            <w:proofErr w:type="spellStart"/>
            <w:r w:rsidRPr="001F4ABA">
              <w:rPr>
                <w:b/>
                <w:bCs/>
              </w:rPr>
              <w:t>Chatbots</w:t>
            </w:r>
            <w:proofErr w:type="spellEnd"/>
          </w:p>
          <w:p w:rsidR="006D409C" w:rsidRPr="001F4ABA" w:rsidRDefault="001F4ABA" w:rsidP="001F4ABA">
            <w:pPr>
              <w:rPr>
                <w:bCs/>
              </w:rPr>
            </w:pPr>
            <w:r w:rsidRPr="001F4ABA">
              <w:rPr>
                <w:bCs/>
              </w:rPr>
              <w:t xml:space="preserve">2019 - </w:t>
            </w:r>
            <w:proofErr w:type="spellStart"/>
            <w:r w:rsidRPr="001F4ABA">
              <w:rPr>
                <w:bCs/>
              </w:rPr>
              <w:t>Leentech</w:t>
            </w:r>
            <w:proofErr w:type="spellEnd"/>
            <w:r w:rsidRPr="001F4ABA">
              <w:rPr>
                <w:bCs/>
              </w:rPr>
              <w:t xml:space="preserve"> Network Solution </w:t>
            </w:r>
            <w:proofErr w:type="spellStart"/>
            <w:r w:rsidRPr="001F4ABA">
              <w:rPr>
                <w:bCs/>
              </w:rPr>
              <w:t>Tanza</w:t>
            </w:r>
            <w:proofErr w:type="spellEnd"/>
            <w:r w:rsidRPr="001F4ABA">
              <w:rPr>
                <w:bCs/>
              </w:rPr>
              <w:t>, Cavite</w:t>
            </w:r>
          </w:p>
          <w:p w:rsidR="006D409C" w:rsidRDefault="001F4ABA" w:rsidP="001F4ABA">
            <w:r>
              <w:t>Bu</w:t>
            </w:r>
            <w:r w:rsidR="003C3B6B">
              <w:t>ild</w:t>
            </w:r>
            <w:r>
              <w:t xml:space="preserve"> a </w:t>
            </w:r>
            <w:proofErr w:type="spellStart"/>
            <w:r>
              <w:t>chatbot</w:t>
            </w:r>
            <w:proofErr w:type="spellEnd"/>
            <w:r>
              <w:t xml:space="preserve"> using Google’s </w:t>
            </w:r>
            <w:proofErr w:type="spellStart"/>
            <w:r>
              <w:t>Dialogflow</w:t>
            </w:r>
            <w:proofErr w:type="spellEnd"/>
            <w:r>
              <w:t xml:space="preserve"> and </w:t>
            </w:r>
            <w:proofErr w:type="spellStart"/>
            <w:r>
              <w:t>Botpress</w:t>
            </w:r>
            <w:proofErr w:type="spellEnd"/>
            <w:r>
              <w:t xml:space="preserve"> Technology.</w:t>
            </w:r>
          </w:p>
        </w:tc>
      </w:tr>
      <w:tr w:rsidR="006D409C" w:rsidTr="00F56513">
        <w:trPr>
          <w:trHeight w:val="1080"/>
        </w:trPr>
        <w:tc>
          <w:tcPr>
            <w:tcW w:w="4421" w:type="dxa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669594239"/>
              <w:placeholder>
                <w:docPart w:val="8B064239191C465D95E3B151FF5D3102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  <w:rPr>
                    <w:b/>
                  </w:rPr>
                </w:pPr>
                <w:r w:rsidRPr="00776643">
                  <w:rPr>
                    <w:rStyle w:val="Heading2Char"/>
                    <w:b w:val="0"/>
                    <w:bCs w:val="0"/>
                    <w:caps/>
                    <w:sz w:val="48"/>
                    <w:szCs w:val="32"/>
                  </w:rPr>
                  <w:t>SKILLS</w:t>
                </w:r>
              </w:p>
            </w:sdtContent>
          </w:sdt>
        </w:tc>
      </w:tr>
      <w:tr w:rsidR="006D409C" w:rsidTr="00F56513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5CF83FC8" wp14:editId="3AB3D172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F83FC8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xq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BST6xq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  <w:tcBorders>
              <w:bottom w:val="nil"/>
            </w:tcBorders>
            <w:vAlign w:val="bottom"/>
          </w:tcPr>
          <w:p w:rsidR="006D409C" w:rsidRDefault="006D409C" w:rsidP="00776643">
            <w:pPr>
              <w:rPr>
                <w:b/>
              </w:rPr>
            </w:pPr>
            <w:r w:rsidRPr="00B90CEF">
              <w:rPr>
                <w:noProof/>
                <w:color w:val="000000" w:themeColor="text1"/>
                <w:lang w:val="en-PH" w:eastAsia="en-PH"/>
              </w:rPr>
              <w:drawing>
                <wp:inline distT="0" distB="0" distL="0" distR="0" wp14:anchorId="580233D0" wp14:editId="678A9697">
                  <wp:extent cx="3756660" cy="15240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</w:tbl>
    <w:p w:rsidR="00153B84" w:rsidRDefault="00153B84" w:rsidP="005D47DE"/>
    <w:sectPr w:rsidR="00153B84" w:rsidSect="00F56513">
      <w:headerReference w:type="default" r:id="rId14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B46" w:rsidRDefault="000F6B46" w:rsidP="00C51CF5">
      <w:r>
        <w:separator/>
      </w:r>
    </w:p>
  </w:endnote>
  <w:endnote w:type="continuationSeparator" w:id="0">
    <w:p w:rsidR="000F6B46" w:rsidRDefault="000F6B46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B46" w:rsidRDefault="000F6B46" w:rsidP="00C51CF5">
      <w:r>
        <w:separator/>
      </w:r>
    </w:p>
  </w:footnote>
  <w:footnote w:type="continuationSeparator" w:id="0">
    <w:p w:rsidR="000F6B46" w:rsidRDefault="000F6B46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CF5" w:rsidRDefault="00F56513">
    <w:pPr>
      <w:pStyle w:val="Head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7CCE40E3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27B"/>
    <w:rsid w:val="00037000"/>
    <w:rsid w:val="000521EF"/>
    <w:rsid w:val="000A545F"/>
    <w:rsid w:val="000F3BEA"/>
    <w:rsid w:val="000F6B46"/>
    <w:rsid w:val="0010314C"/>
    <w:rsid w:val="0010514B"/>
    <w:rsid w:val="00153B84"/>
    <w:rsid w:val="00196AAB"/>
    <w:rsid w:val="001A4D1A"/>
    <w:rsid w:val="001B0B3D"/>
    <w:rsid w:val="001F4ABA"/>
    <w:rsid w:val="002201AC"/>
    <w:rsid w:val="003B0DB8"/>
    <w:rsid w:val="003C3B6B"/>
    <w:rsid w:val="00427480"/>
    <w:rsid w:val="00431999"/>
    <w:rsid w:val="00443E2D"/>
    <w:rsid w:val="004C227B"/>
    <w:rsid w:val="005072CD"/>
    <w:rsid w:val="00572086"/>
    <w:rsid w:val="00583D9C"/>
    <w:rsid w:val="00597871"/>
    <w:rsid w:val="005D47DE"/>
    <w:rsid w:val="005F364E"/>
    <w:rsid w:val="0062123A"/>
    <w:rsid w:val="00635EF0"/>
    <w:rsid w:val="00646E75"/>
    <w:rsid w:val="00663587"/>
    <w:rsid w:val="0069652E"/>
    <w:rsid w:val="006D409C"/>
    <w:rsid w:val="00776643"/>
    <w:rsid w:val="00797579"/>
    <w:rsid w:val="007D0F5B"/>
    <w:rsid w:val="00820CF0"/>
    <w:rsid w:val="00882E29"/>
    <w:rsid w:val="008F290E"/>
    <w:rsid w:val="00942045"/>
    <w:rsid w:val="00964B9F"/>
    <w:rsid w:val="009F215D"/>
    <w:rsid w:val="00A73BCA"/>
    <w:rsid w:val="00A75FCE"/>
    <w:rsid w:val="00AB15D9"/>
    <w:rsid w:val="00AC5509"/>
    <w:rsid w:val="00AF4EA4"/>
    <w:rsid w:val="00B0669D"/>
    <w:rsid w:val="00B90CEF"/>
    <w:rsid w:val="00B95D4D"/>
    <w:rsid w:val="00BD0A7B"/>
    <w:rsid w:val="00BE6864"/>
    <w:rsid w:val="00C51CF5"/>
    <w:rsid w:val="00C93D20"/>
    <w:rsid w:val="00CA407F"/>
    <w:rsid w:val="00D00A30"/>
    <w:rsid w:val="00D14E5E"/>
    <w:rsid w:val="00D8438A"/>
    <w:rsid w:val="00DC3E3E"/>
    <w:rsid w:val="00DC71AE"/>
    <w:rsid w:val="00E55D74"/>
    <w:rsid w:val="00E774C3"/>
    <w:rsid w:val="00E8541C"/>
    <w:rsid w:val="00E95B5C"/>
    <w:rsid w:val="00F56513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character" w:styleId="Strong">
    <w:name w:val="Strong"/>
    <w:basedOn w:val="DefaultParagraphFont"/>
    <w:uiPriority w:val="22"/>
    <w:qFormat/>
    <w:rsid w:val="004C22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osephfortaleza16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h%20Fortaleza\AppData\Roaming\Microsoft\Templates\Green%20cube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1"/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HTML</c:v>
                </c:pt>
                <c:pt idx="1">
                  <c:v>MySQL</c:v>
                </c:pt>
                <c:pt idx="2">
                  <c:v>Visual Studio</c:v>
                </c:pt>
                <c:pt idx="3">
                  <c:v>Java</c:v>
                </c:pt>
                <c:pt idx="4">
                  <c:v>Adobe Products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0.4</c:v>
                </c:pt>
                <c:pt idx="2">
                  <c:v>0.6</c:v>
                </c:pt>
                <c:pt idx="3">
                  <c:v>0.5</c:v>
                </c:pt>
                <c:pt idx="4">
                  <c:v>0.5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92A-4063-83A0-58B2528B3A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1262005168"/>
        <c:axId val="1262009520"/>
      </c:barChart>
      <c:catAx>
        <c:axId val="12620051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2009520"/>
        <c:crosses val="autoZero"/>
        <c:auto val="1"/>
        <c:lblAlgn val="ctr"/>
        <c:lblOffset val="100"/>
        <c:noMultiLvlLbl val="0"/>
      </c:catAx>
      <c:valAx>
        <c:axId val="1262009520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1262005168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C2BFE6E2A94286A54206FE09CA3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E05CE-3427-4068-AD48-A8F3BF33979D}"/>
      </w:docPartPr>
      <w:docPartBody>
        <w:p w:rsidR="00EE47BF" w:rsidRDefault="0069706C">
          <w:pPr>
            <w:pStyle w:val="66C2BFE6E2A94286A54206FE09CA3B27"/>
          </w:pPr>
          <w:r w:rsidRPr="00036450">
            <w:t>EDUCATION</w:t>
          </w:r>
        </w:p>
      </w:docPartBody>
    </w:docPart>
    <w:docPart>
      <w:docPartPr>
        <w:name w:val="82D966A85DDF4900A4645BB8C1E97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22848-ED09-45F4-B2E8-16C9CF202BB8}"/>
      </w:docPartPr>
      <w:docPartBody>
        <w:p w:rsidR="00EE47BF" w:rsidRDefault="0069706C">
          <w:pPr>
            <w:pStyle w:val="82D966A85DDF4900A4645BB8C1E97EE0"/>
          </w:pPr>
          <w:r w:rsidRPr="005D47DE">
            <w:t>Profile</w:t>
          </w:r>
        </w:p>
      </w:docPartBody>
    </w:docPart>
    <w:docPart>
      <w:docPartPr>
        <w:name w:val="3918A867DDB44040A0DD846547FCC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A7276-7581-402F-9D6C-0B0FD5E65EEA}"/>
      </w:docPartPr>
      <w:docPartBody>
        <w:p w:rsidR="00EE47BF" w:rsidRDefault="0069706C">
          <w:pPr>
            <w:pStyle w:val="3918A867DDB44040A0DD846547FCC32B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C13BD22DE53B47DAA97B4036B50F3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E04E6-470E-49E5-A128-C081DB859BD4}"/>
      </w:docPartPr>
      <w:docPartBody>
        <w:p w:rsidR="00EE47BF" w:rsidRDefault="0069706C">
          <w:pPr>
            <w:pStyle w:val="C13BD22DE53B47DAA97B4036B50F311E"/>
          </w:pPr>
          <w:r w:rsidRPr="004D3011">
            <w:t>PHONE:</w:t>
          </w:r>
        </w:p>
      </w:docPartBody>
    </w:docPart>
    <w:docPart>
      <w:docPartPr>
        <w:name w:val="A363FAE5D9A14989B16EF33A98D65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E970B-C10E-4CA5-83D9-7B046ECE635E}"/>
      </w:docPartPr>
      <w:docPartBody>
        <w:p w:rsidR="00EE47BF" w:rsidRDefault="0069706C">
          <w:pPr>
            <w:pStyle w:val="A363FAE5D9A14989B16EF33A98D65C63"/>
          </w:pPr>
          <w:r w:rsidRPr="004D3011">
            <w:t>EMAIL:</w:t>
          </w:r>
        </w:p>
      </w:docPartBody>
    </w:docPart>
    <w:docPart>
      <w:docPartPr>
        <w:name w:val="8B064239191C465D95E3B151FF5D3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EB48B-5E98-49F5-ADEF-B9D82396993A}"/>
      </w:docPartPr>
      <w:docPartBody>
        <w:p w:rsidR="00EE47BF" w:rsidRDefault="0069706C">
          <w:pPr>
            <w:pStyle w:val="8B064239191C465D95E3B151FF5D3102"/>
          </w:pPr>
          <w:r w:rsidRPr="00776643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025"/>
    <w:rsid w:val="0069706C"/>
    <w:rsid w:val="006B1FE6"/>
    <w:rsid w:val="007D3ABD"/>
    <w:rsid w:val="00981025"/>
    <w:rsid w:val="009B771D"/>
    <w:rsid w:val="00C650D9"/>
    <w:rsid w:val="00EE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C2BFE6E2A94286A54206FE09CA3B27">
    <w:name w:val="66C2BFE6E2A94286A54206FE09CA3B27"/>
  </w:style>
  <w:style w:type="paragraph" w:customStyle="1" w:styleId="5D31AE82BC924493995E56555CA45F93">
    <w:name w:val="5D31AE82BC924493995E56555CA45F93"/>
  </w:style>
  <w:style w:type="paragraph" w:customStyle="1" w:styleId="9C4B48D1E2984CAEBA51E965152533DE">
    <w:name w:val="9C4B48D1E2984CAEBA51E965152533DE"/>
  </w:style>
  <w:style w:type="paragraph" w:customStyle="1" w:styleId="1393F3B3D98A4D3584AC0DD56F43CA09">
    <w:name w:val="1393F3B3D98A4D3584AC0DD56F43CA09"/>
  </w:style>
  <w:style w:type="paragraph" w:customStyle="1" w:styleId="BA9A36D52AE7400CBA2D686B19C0EC52">
    <w:name w:val="BA9A36D52AE7400CBA2D686B19C0EC52"/>
  </w:style>
  <w:style w:type="paragraph" w:customStyle="1" w:styleId="EE721FDAF50B4DF49929E60FB8BB481E">
    <w:name w:val="EE721FDAF50B4DF49929E60FB8BB481E"/>
  </w:style>
  <w:style w:type="paragraph" w:customStyle="1" w:styleId="BA71825713384CF7A7A207C44868A0EF">
    <w:name w:val="BA71825713384CF7A7A207C44868A0EF"/>
  </w:style>
  <w:style w:type="paragraph" w:customStyle="1" w:styleId="51C315ADE6A246B0BCC2E5EAFDA19D67">
    <w:name w:val="51C315ADE6A246B0BCC2E5EAFDA19D67"/>
  </w:style>
  <w:style w:type="paragraph" w:customStyle="1" w:styleId="3140B5E77F2448189D84B6F2E30DF2F1">
    <w:name w:val="3140B5E77F2448189D84B6F2E30DF2F1"/>
  </w:style>
  <w:style w:type="paragraph" w:customStyle="1" w:styleId="7AE336510BF144D8A1D8183377996B46">
    <w:name w:val="7AE336510BF144D8A1D8183377996B46"/>
  </w:style>
  <w:style w:type="paragraph" w:customStyle="1" w:styleId="82D966A85DDF4900A4645BB8C1E97EE0">
    <w:name w:val="82D966A85DDF4900A4645BB8C1E97EE0"/>
  </w:style>
  <w:style w:type="paragraph" w:customStyle="1" w:styleId="A0A94A6A046E4CE2BDA472F8C4B4C784">
    <w:name w:val="A0A94A6A046E4CE2BDA472F8C4B4C784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val="en-US" w:eastAsia="ja-JP"/>
    </w:rPr>
  </w:style>
  <w:style w:type="paragraph" w:customStyle="1" w:styleId="3918A867DDB44040A0DD846547FCC32B">
    <w:name w:val="3918A867DDB44040A0DD846547FCC32B"/>
  </w:style>
  <w:style w:type="paragraph" w:customStyle="1" w:styleId="C13BD22DE53B47DAA97B4036B50F311E">
    <w:name w:val="C13BD22DE53B47DAA97B4036B50F311E"/>
  </w:style>
  <w:style w:type="paragraph" w:customStyle="1" w:styleId="C0C0FA9ACDEB4EC186A7D462A9A74AA4">
    <w:name w:val="C0C0FA9ACDEB4EC186A7D462A9A74AA4"/>
  </w:style>
  <w:style w:type="paragraph" w:customStyle="1" w:styleId="EC1700F318AE4D20B4E31543411B564F">
    <w:name w:val="EC1700F318AE4D20B4E31543411B564F"/>
  </w:style>
  <w:style w:type="paragraph" w:customStyle="1" w:styleId="387428CE13DA429E976D68677FB7738D">
    <w:name w:val="387428CE13DA429E976D68677FB7738D"/>
  </w:style>
  <w:style w:type="paragraph" w:customStyle="1" w:styleId="A363FAE5D9A14989B16EF33A98D65C63">
    <w:name w:val="A363FAE5D9A14989B16EF33A98D65C63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2566D3B3DD664569A6B4A1F75FB8AAD3">
    <w:name w:val="2566D3B3DD664569A6B4A1F75FB8AAD3"/>
  </w:style>
  <w:style w:type="paragraph" w:customStyle="1" w:styleId="FB9BE943B5DA4435BB0DFB8DFB18F7A4">
    <w:name w:val="FB9BE943B5DA4435BB0DFB8DFB18F7A4"/>
  </w:style>
  <w:style w:type="paragraph" w:customStyle="1" w:styleId="623152C3250B4D6CA168A6C66BC5834C">
    <w:name w:val="623152C3250B4D6CA168A6C66BC5834C"/>
  </w:style>
  <w:style w:type="paragraph" w:customStyle="1" w:styleId="648FB66010EE42138911887875425F13">
    <w:name w:val="648FB66010EE42138911887875425F13"/>
  </w:style>
  <w:style w:type="paragraph" w:customStyle="1" w:styleId="4D625F3D4D0B422B8FCF1290462386DE">
    <w:name w:val="4D625F3D4D0B422B8FCF1290462386DE"/>
  </w:style>
  <w:style w:type="paragraph" w:customStyle="1" w:styleId="0ABE49E2D11C4F388C8E2E46330AB6D4">
    <w:name w:val="0ABE49E2D11C4F388C8E2E46330AB6D4"/>
  </w:style>
  <w:style w:type="paragraph" w:customStyle="1" w:styleId="CF411F64BFFD4813B0BBE05D3565007A">
    <w:name w:val="CF411F64BFFD4813B0BBE05D3565007A"/>
  </w:style>
  <w:style w:type="paragraph" w:customStyle="1" w:styleId="543FA008DCCA4F98BD53BF668715166F">
    <w:name w:val="543FA008DCCA4F98BD53BF668715166F"/>
  </w:style>
  <w:style w:type="paragraph" w:customStyle="1" w:styleId="37C92B28C48E4533AFC3F9A8FB995435">
    <w:name w:val="37C92B28C48E4533AFC3F9A8FB995435"/>
  </w:style>
  <w:style w:type="paragraph" w:customStyle="1" w:styleId="14EC2F0BBC0144718C0EF309C1BECC90">
    <w:name w:val="14EC2F0BBC0144718C0EF309C1BECC90"/>
  </w:style>
  <w:style w:type="paragraph" w:customStyle="1" w:styleId="35FDB5A099A64128B09888D7A0D1821E">
    <w:name w:val="35FDB5A099A64128B09888D7A0D1821E"/>
  </w:style>
  <w:style w:type="paragraph" w:customStyle="1" w:styleId="CC5908AAA712494E8D9C145450DB7FC6">
    <w:name w:val="CC5908AAA712494E8D9C145450DB7FC6"/>
  </w:style>
  <w:style w:type="paragraph" w:customStyle="1" w:styleId="92DE4765D22D4C10A4A8802C90AB48C1">
    <w:name w:val="92DE4765D22D4C10A4A8802C90AB48C1"/>
  </w:style>
  <w:style w:type="paragraph" w:customStyle="1" w:styleId="6C5EE8EB555643DB8CD008F626D5859D">
    <w:name w:val="6C5EE8EB555643DB8CD008F626D5859D"/>
  </w:style>
  <w:style w:type="paragraph" w:customStyle="1" w:styleId="2CDD224720494555ADAA41E272AAD1C9">
    <w:name w:val="2CDD224720494555ADAA41E272AAD1C9"/>
  </w:style>
  <w:style w:type="paragraph" w:customStyle="1" w:styleId="EBB2DA34DABD4FB6B62A0784D41DCE34">
    <w:name w:val="EBB2DA34DABD4FB6B62A0784D41DCE34"/>
  </w:style>
  <w:style w:type="paragraph" w:customStyle="1" w:styleId="8F06CA6A4AB14144BE7223B50EE7282F">
    <w:name w:val="8F06CA6A4AB14144BE7223B50EE7282F"/>
  </w:style>
  <w:style w:type="paragraph" w:customStyle="1" w:styleId="C084897C5EE545A1ADA3904A5D028F91">
    <w:name w:val="C084897C5EE545A1ADA3904A5D028F91"/>
  </w:style>
  <w:style w:type="paragraph" w:customStyle="1" w:styleId="64C3CDCB83944D6CA64F231C8828F697">
    <w:name w:val="64C3CDCB83944D6CA64F231C8828F697"/>
  </w:style>
  <w:style w:type="paragraph" w:customStyle="1" w:styleId="ED462CFC449E4937A80B482ECF25B57C">
    <w:name w:val="ED462CFC449E4937A80B482ECF25B57C"/>
  </w:style>
  <w:style w:type="paragraph" w:customStyle="1" w:styleId="6D451C25A1A84BD2B27930ACDE45F603">
    <w:name w:val="6D451C25A1A84BD2B27930ACDE45F603"/>
  </w:style>
  <w:style w:type="paragraph" w:customStyle="1" w:styleId="05137124998E4F7F9294102FE9C13BC9">
    <w:name w:val="05137124998E4F7F9294102FE9C13BC9"/>
  </w:style>
  <w:style w:type="paragraph" w:customStyle="1" w:styleId="8B064239191C465D95E3B151FF5D3102">
    <w:name w:val="8B064239191C465D95E3B151FF5D3102"/>
  </w:style>
  <w:style w:type="paragraph" w:customStyle="1" w:styleId="65C741640BA24B3CA9F26AC0F3FF2100">
    <w:name w:val="65C741640BA24B3CA9F26AC0F3FF2100"/>
    <w:rsid w:val="009810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42920D-56B4-4F21-8CCB-4FB3D0606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2022-02-12T07:21:00Z</dcterms:created>
  <dcterms:modified xsi:type="dcterms:W3CDTF">2022-02-17T16:26:00Z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